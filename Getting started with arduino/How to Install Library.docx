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outlineLvl w:val="0"/>
        <w:rPr>
          <w:rFonts w:hint="default" w:ascii="微软雅黑" w:hAnsi="微软雅黑" w:eastAsia="微软雅黑" w:cs="微软雅黑"/>
          <w:b/>
          <w:bCs w:val="0"/>
          <w:color w:val="FFFFFF"/>
          <w:sz w:val="28"/>
          <w:szCs w:val="28"/>
          <w:highlight w:val="darkCyan"/>
          <w:lang w:val="en-US" w:eastAsia="zh-CN"/>
        </w:rPr>
      </w:pPr>
      <w:bookmarkStart w:id="1" w:name="_GoBack"/>
      <w:bookmarkStart w:id="0" w:name="_Toc1756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How to Install Library ?</w:t>
      </w:r>
      <w:bookmarkEnd w:id="0"/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>What are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 xml:space="preserve"> Arduino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 Libraries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instrText xml:space="preserve"> HYPERLINK "https://www.arduino.cc/en/Reference/Libraries"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>Libraries 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are a collection of code that makes it easy for you to connect to a sensor,display, module, etc.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 xml:space="preserve">For example, the built-in LiquidCrystal library makes it easy to talk to character LCD displays. There are hundreds of additional libraries available on the Internet for download.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u w:val="none"/>
          <w:lang w:val="en-US"/>
        </w:rPr>
        <w:t>The built-in libraries and some of these additional libraries are listed in the reference. To use the additional libraries, you will need to install them.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微软雅黑" w:hAnsi="微软雅黑" w:eastAsia="微软雅黑" w:cs="微软雅黑"/>
          <w:b w:val="0"/>
          <w:bCs/>
          <w:color w:val="auto"/>
          <w:sz w:val="28"/>
          <w:szCs w:val="28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Here we will introduce the most simple way for you to add libraries 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Step 1: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After download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ing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well the Arduino IDE, you can right-click the icon of Arduino IDE.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Find the option "Open file location" shown as below. 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drawing>
          <wp:inline distT="0" distB="0" distL="114300" distR="114300">
            <wp:extent cx="4705350" cy="1657350"/>
            <wp:effectExtent l="0" t="0" r="0" b="0"/>
            <wp:docPr id="1" name="图片 713" descr="dsBuff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13" descr="dsBuffer.b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Step 2: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Find out 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libraries folder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, the library file of Arduino.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25870" cy="5006975"/>
            <wp:effectExtent l="0" t="0" r="17780" b="317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Step 3：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Next to find out the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“libraries”folder of frog robot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(seen in the link: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highlight w:val="none"/>
          <w:lang w:val="en-US" w:eastAsia="zh-CN"/>
        </w:rPr>
        <w:t>https://fs.keyestudio.com/KS0446)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6003290" cy="4498975"/>
            <wp:effectExtent l="0" t="0" r="16510" b="15875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Click </w:t>
      </w:r>
      <w:r>
        <w:drawing>
          <wp:inline distT="0" distB="0" distL="114300" distR="114300">
            <wp:extent cx="1762125" cy="352425"/>
            <wp:effectExtent l="0" t="0" r="9525" b="9525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and tap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Libraries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19700" cy="4486275"/>
            <wp:effectExtent l="0" t="0" r="0" b="9525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Copy the above libraries into libraries of Arduino IDE.</w:t>
      </w: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27140" cy="5438140"/>
            <wp:effectExtent l="0" t="0" r="16510" b="10160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23965" cy="5429250"/>
            <wp:effectExtent l="0" t="0" r="635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sectPr>
          <w:footerReference r:id="rId3" w:type="default"/>
          <w:pgSz w:w="11906" w:h="16838"/>
          <w:pgMar w:top="1440" w:right="980" w:bottom="1440" w:left="960" w:header="510" w:footer="992" w:gutter="0"/>
          <w:pgNumType w:fmt="decimal" w:start="1"/>
          <w:cols w:space="720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libraries of frog robot are well installed.</w:t>
      </w:r>
    </w:p>
    <w:p>
      <w:pPr>
        <w:pStyle w:val="2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0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6pebnPAAAABQEA&#10;AA8AAAAAAAAAAQAgAAAAIgAAAGRycy9kb3ducmV2LnhtbFBLAQIUABQAAAAIAIdO4kAhGcWr6gEA&#10;AMkDAAAOAAAAAAAAAAEAIAAAAB4BAABkcnMvZTJvRG9jLnhtbFBLBQYAAAAABgAGAFkBAAB6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ql5uc8AAAAFAQAADwAA&#10;AAAAAAABACAAAAAiAAAAZHJzL2Rvd25yZXYueG1sUEsBAhQAFAAAAAgAh07iQJbs/rHmAQAAxwMA&#10;AA4AAAAAAAAAAQAgAAAAHgEAAGRycy9lMm9Eb2MueG1sUEsFBgAAAAAGAAYAWQEAAH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9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6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0288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8BvadkAAAAIAQAADwAAAAAA&#10;AAABACAAAAAiAAAAZHJzL2Rvd25yZXYueG1sUEsBAhQAFAAAAAgAh07iQLZtF81LAgAAgAQAAA4A&#10;AAAAAAAAAQAgAAAAKAEAAGRycy9lMm9Eb2MueG1sUEsFBgAAAAAGAAYAWQEAAOU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072FE"/>
    <w:rsid w:val="00873A12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8A072FE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6164;&#26009;-&#27169;&#26495;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2020-11-03T06:53:00Z</dcterms:created>
  <dc:creator>Administrator</dc:creator>
  <cp:lastModifiedBy>Administrator</cp:lastModifiedBy>
  <dcterms:modified xsi:type="dcterms:W3CDTF">2020-11-03T06:59:00Z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